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253"/>
        <w:gridCol w:w="5925"/>
      </w:tblGrid>
      <w:tr w:rsidR="00AE6142" w:rsidRPr="00AE6142" w14:paraId="415FB7FE" w14:textId="77777777" w:rsidTr="00301B55">
        <w:tc>
          <w:tcPr>
            <w:tcW w:w="4253" w:type="dxa"/>
            <w:tcMar>
              <w:top w:w="504" w:type="dxa"/>
              <w:right w:w="720" w:type="dxa"/>
            </w:tcMar>
          </w:tcPr>
          <w:p w14:paraId="19C82734" w14:textId="6753DC28" w:rsidR="005A15B3" w:rsidRPr="00720DA0" w:rsidRDefault="00E02DCD" w:rsidP="00720DA0">
            <w:pPr>
              <w:pStyle w:val="Initials"/>
              <w:ind w:left="72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FF01958" wp14:editId="0AC1C8C2">
                      <wp:simplePos x="0" y="0"/>
                      <wp:positionH relativeFrom="column">
                        <wp:posOffset>-78740</wp:posOffset>
                      </wp:positionH>
                      <wp:positionV relativeFrom="page">
                        <wp:posOffset>-487680</wp:posOffset>
                      </wp:positionV>
                      <wp:extent cx="6934200" cy="1764665"/>
                      <wp:effectExtent l="0" t="0" r="0" b="63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34200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762ABB" id="Group 1" o:spid="_x0000_s1026" alt="Header graphics" style="position:absolute;margin-left:-6.2pt;margin-top:-38.4pt;width:546pt;height:138.95pt;z-index:-251657216;mso-position-vertical-relative:page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3494ba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3494ba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9B0B2B154E731B4B881A92F0FBE3A31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1A0C59">
                  <w:t>BN</w:t>
                </w:r>
              </w:sdtContent>
            </w:sdt>
          </w:p>
        </w:tc>
        <w:tc>
          <w:tcPr>
            <w:tcW w:w="592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370"/>
            </w:tblGrid>
            <w:tr w:rsidR="00AE6142" w:rsidRPr="00AE6142" w14:paraId="20DF964E" w14:textId="77777777" w:rsidTr="006361E6">
              <w:trPr>
                <w:trHeight w:hRule="exact" w:val="1627"/>
              </w:trPr>
              <w:tc>
                <w:tcPr>
                  <w:tcW w:w="6370" w:type="dxa"/>
                  <w:vAlign w:val="center"/>
                </w:tcPr>
                <w:p w14:paraId="2E94C877" w14:textId="77128C16" w:rsidR="00C612DA" w:rsidRPr="00AE6142" w:rsidRDefault="00000000" w:rsidP="00DE31D6">
                  <w:pPr>
                    <w:jc w:val="right"/>
                    <w:rPr>
                      <w:color w:val="000000" w:themeColor="text1"/>
                    </w:rPr>
                  </w:pPr>
                  <w:sdt>
                    <w:sdtPr>
                      <w:rPr>
                        <w:color w:val="000000" w:themeColor="text1"/>
                      </w:rPr>
                      <w:alias w:val="Your Name:"/>
                      <w:tag w:val="Your Name:"/>
                      <w:id w:val="1982421306"/>
                      <w:placeholder>
                        <w:docPart w:val="101E35A1B3CEC245A38CF0E999DBF92E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7873CE" w:rsidRPr="00AE6142">
                        <w:rPr>
                          <w:color w:val="000000" w:themeColor="text1"/>
                        </w:rPr>
                        <w:t>Bence Nyitrai</w:t>
                      </w:r>
                    </w:sdtContent>
                  </w:sdt>
                </w:p>
                <w:p w14:paraId="2617A1DF" w14:textId="0482CE99" w:rsidR="00C612DA" w:rsidRPr="00AE6142" w:rsidRDefault="001A0C59" w:rsidP="000B37DC">
                  <w:pPr>
                    <w:jc w:val="right"/>
                    <w:rPr>
                      <w:color w:val="000000" w:themeColor="text1"/>
                    </w:rPr>
                  </w:pPr>
                  <w:r w:rsidRPr="00AE6142">
                    <w:rPr>
                      <w:color w:val="000000" w:themeColor="text1"/>
                    </w:rPr>
                    <w:t>+44</w:t>
                  </w:r>
                  <w:r w:rsidR="00BE1E60" w:rsidRPr="00AE6142">
                    <w:rPr>
                      <w:color w:val="000000" w:themeColor="text1"/>
                    </w:rPr>
                    <w:t xml:space="preserve"> </w:t>
                  </w:r>
                  <w:r w:rsidRPr="00AE6142">
                    <w:rPr>
                      <w:color w:val="000000" w:themeColor="text1"/>
                    </w:rPr>
                    <w:t>791232 1302</w:t>
                  </w:r>
                </w:p>
                <w:p w14:paraId="6F3141C6" w14:textId="70B59496" w:rsidR="00DE31D6" w:rsidRPr="00AE6142" w:rsidRDefault="00000000" w:rsidP="00DE31D6">
                  <w:pPr>
                    <w:jc w:val="right"/>
                    <w:rPr>
                      <w:color w:val="000000" w:themeColor="text1"/>
                      <w:szCs w:val="28"/>
                    </w:rPr>
                  </w:pPr>
                  <w:hyperlink r:id="rId8" w:history="1">
                    <w:r w:rsidR="00D92ED4" w:rsidRPr="00AE6142">
                      <w:rPr>
                        <w:rStyle w:val="Hyperlink"/>
                        <w:color w:val="000000" w:themeColor="text1"/>
                        <w:szCs w:val="28"/>
                      </w:rPr>
                      <w:t>nyitrai100@gmail.com</w:t>
                    </w:r>
                  </w:hyperlink>
                </w:p>
                <w:p w14:paraId="2D014BB8" w14:textId="1A073FB3" w:rsidR="00D92ED4" w:rsidRPr="00AE6142" w:rsidRDefault="00000000" w:rsidP="00DE31D6">
                  <w:pPr>
                    <w:jc w:val="right"/>
                    <w:rPr>
                      <w:color w:val="000000" w:themeColor="text1"/>
                    </w:rPr>
                  </w:pPr>
                  <w:hyperlink r:id="rId9" w:tgtFrame="_blank" w:history="1">
                    <w:r w:rsidR="00D92ED4" w:rsidRPr="00AE6142">
                      <w:rPr>
                        <w:rStyle w:val="Hyperlink"/>
                        <w:rFonts w:ascii="Segoe UI" w:hAnsi="Segoe UI" w:cs="Segoe UI"/>
                        <w:color w:val="000000" w:themeColor="text1"/>
                        <w:bdr w:val="single" w:sz="2" w:space="0" w:color="auto" w:frame="1"/>
                      </w:rPr>
                      <w:t>https://lively-maamoul-d85ea1.netlify.app</w:t>
                    </w:r>
                  </w:hyperlink>
                </w:p>
                <w:p w14:paraId="6EA796FA" w14:textId="4606A7C7" w:rsidR="00DE31D6" w:rsidRPr="00AE6142" w:rsidRDefault="00000000" w:rsidP="00DE31D6">
                  <w:pPr>
                    <w:jc w:val="right"/>
                    <w:rPr>
                      <w:color w:val="000000" w:themeColor="text1"/>
                    </w:rPr>
                  </w:pPr>
                  <w:hyperlink r:id="rId10" w:history="1">
                    <w:r w:rsidR="00D92ED4" w:rsidRPr="00AE6142">
                      <w:rPr>
                        <w:rStyle w:val="Hyperlink"/>
                        <w:color w:val="000000" w:themeColor="text1"/>
                      </w:rPr>
                      <w:t>https://www.linkedin.com/in/bence-nyitrai-a5033425b/</w:t>
                    </w:r>
                  </w:hyperlink>
                </w:p>
                <w:p w14:paraId="4EF81C4E" w14:textId="77777777" w:rsidR="00DE31D6" w:rsidRPr="00AE6142" w:rsidRDefault="00000000" w:rsidP="00DE31D6">
                  <w:pPr>
                    <w:jc w:val="right"/>
                    <w:rPr>
                      <w:rStyle w:val="Hyperlink"/>
                      <w:color w:val="000000" w:themeColor="text1"/>
                    </w:rPr>
                  </w:pPr>
                  <w:hyperlink r:id="rId11" w:history="1">
                    <w:r w:rsidR="00DE31D6" w:rsidRPr="00AE6142">
                      <w:rPr>
                        <w:rStyle w:val="Hyperlink"/>
                        <w:color w:val="000000" w:themeColor="text1"/>
                      </w:rPr>
                      <w:t>https://github.com/nyitrai100</w:t>
                    </w:r>
                  </w:hyperlink>
                </w:p>
                <w:p w14:paraId="69CC20B3" w14:textId="77777777" w:rsidR="003F7C84" w:rsidRPr="00AE6142" w:rsidRDefault="003F7C84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27B91AE8" w14:textId="5C287B82" w:rsidR="006361E6" w:rsidRPr="00AE6142" w:rsidRDefault="006361E6" w:rsidP="006361E6">
                  <w:pPr>
                    <w:jc w:val="right"/>
                    <w:rPr>
                      <w:color w:val="000000" w:themeColor="text1"/>
                      <w:u w:val="single"/>
                    </w:rPr>
                  </w:pPr>
                </w:p>
                <w:p w14:paraId="67F763C1" w14:textId="77777777" w:rsidR="006361E6" w:rsidRPr="00AE6142" w:rsidRDefault="006361E6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5A5E44A3" w14:textId="77777777" w:rsidR="00DE31D6" w:rsidRPr="00AE6142" w:rsidRDefault="00DE31D6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7471803F" w14:textId="77777777" w:rsidR="00DE31D6" w:rsidRPr="00AE6142" w:rsidRDefault="00DE31D6" w:rsidP="00DE31D6">
                  <w:pPr>
                    <w:jc w:val="right"/>
                    <w:rPr>
                      <w:color w:val="000000" w:themeColor="text1"/>
                    </w:rPr>
                  </w:pPr>
                </w:p>
                <w:p w14:paraId="1CDB3727" w14:textId="008E5A6F" w:rsidR="007873CE" w:rsidRPr="00AE6142" w:rsidRDefault="007873CE" w:rsidP="000B37DC">
                  <w:pPr>
                    <w:jc w:val="right"/>
                    <w:rPr>
                      <w:color w:val="000000" w:themeColor="text1"/>
                    </w:rPr>
                  </w:pPr>
                </w:p>
              </w:tc>
            </w:tr>
          </w:tbl>
          <w:p w14:paraId="140C9292" w14:textId="4212916B" w:rsidR="009B45E6" w:rsidRPr="00AE6142" w:rsidRDefault="009B45E6" w:rsidP="00301B55">
            <w:pPr>
              <w:rPr>
                <w:color w:val="000000" w:themeColor="text1"/>
              </w:rPr>
            </w:pPr>
          </w:p>
        </w:tc>
      </w:tr>
    </w:tbl>
    <w:p w14:paraId="3DBFD20A" w14:textId="77777777" w:rsidR="00301B55" w:rsidRDefault="00301B55" w:rsidP="00211A8E">
      <w:pPr>
        <w:pStyle w:val="Heading3"/>
        <w:spacing w:before="240"/>
        <w:rPr>
          <w:sz w:val="40"/>
          <w:szCs w:val="40"/>
        </w:rPr>
      </w:pPr>
    </w:p>
    <w:p w14:paraId="4490EDD8" w14:textId="77777777" w:rsidR="00301B55" w:rsidRPr="0057607C" w:rsidRDefault="00301B55" w:rsidP="00301B55">
      <w:pPr>
        <w:pStyle w:val="Heading3"/>
        <w:rPr>
          <w:sz w:val="40"/>
          <w:szCs w:val="32"/>
        </w:rPr>
      </w:pPr>
      <w:r>
        <w:rPr>
          <w:sz w:val="40"/>
          <w:szCs w:val="32"/>
        </w:rPr>
        <w:t xml:space="preserve">IT </w:t>
      </w:r>
      <w:r w:rsidRPr="0057607C">
        <w:rPr>
          <w:sz w:val="40"/>
          <w:szCs w:val="32"/>
        </w:rPr>
        <w:t>PROFESSIONAL PROFILE</w:t>
      </w:r>
    </w:p>
    <w:p w14:paraId="5A3FA25C" w14:textId="3651DAD1" w:rsidR="00301B55" w:rsidRPr="00720DA0" w:rsidRDefault="00301B55" w:rsidP="00720DA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88" w:lineRule="auto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As a </w:t>
      </w:r>
      <w:r w:rsidRPr="000B5158">
        <w:rPr>
          <w:rFonts w:ascii="Georgia" w:eastAsia="Arial" w:hAnsi="Georgia" w:cs="Georgia"/>
          <w:b/>
          <w:bCs/>
          <w:color w:val="2683C6" w:themeColor="accent6"/>
          <w:sz w:val="22"/>
          <w:szCs w:val="22"/>
          <w:lang w:val="en-GB" w:eastAsia="en-GB"/>
        </w:rPr>
        <w:t xml:space="preserve">second-year Web Programming with Cybersecurity student </w:t>
      </w: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in the University of Huddersfield, I have developed a keen interest in the field of information technology, particularly in web developing. I believe an internship will provide me with valuable experience and exposure to further my career aspirations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="0087207B" w:rsidRPr="003C19A9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to impact global connectivity and innovation</w:t>
      </w:r>
      <w:r w:rsidRPr="003C19A9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.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</w:p>
    <w:p w14:paraId="564484D4" w14:textId="77777777" w:rsidR="00301B55" w:rsidRPr="00E831C2" w:rsidRDefault="00301B55" w:rsidP="00720DA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88" w:lineRule="auto"/>
        <w:jc w:val="both"/>
        <w:rPr>
          <w:rFonts w:ascii="Georgia" w:eastAsia="Arial" w:hAnsi="Georgia" w:cs="Georgia"/>
          <w:color w:val="000000" w:themeColor="text1"/>
          <w:sz w:val="22"/>
          <w:szCs w:val="22"/>
          <w:lang w:val="en-GB" w:eastAsia="en-GB"/>
        </w:rPr>
      </w:pPr>
    </w:p>
    <w:p w14:paraId="71FD2569" w14:textId="715D2AD5" w:rsidR="000B5158" w:rsidRDefault="00301B55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Throughout my academic and personal pursuits, I have gained knowledge in various areas of IT, including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developing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 responsive websites, a small web shop, </w:t>
      </w:r>
      <w:r w:rsidR="000B5158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JavaScript 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>calculator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 w:rsidRPr="00E831C2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 w:eastAsia="en-GB"/>
        </w:rPr>
        <w:t>and others</w:t>
      </w:r>
      <w:r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.</w:t>
      </w:r>
      <w:r w:rsidR="000B5158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</w:p>
    <w:p w14:paraId="342727E1" w14:textId="77777777" w:rsidR="000B5158" w:rsidRDefault="000B5158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</w:pPr>
    </w:p>
    <w:p w14:paraId="56D3620B" w14:textId="6BA40ECB" w:rsidR="004E552E" w:rsidRPr="0087207B" w:rsidRDefault="000B5158" w:rsidP="00720DA0">
      <w:pPr>
        <w:pStyle w:val="ListParagraph"/>
        <w:ind w:left="0"/>
        <w:jc w:val="both"/>
        <w:rPr>
          <w:rFonts w:ascii="Georgia" w:eastAsia="Arial" w:hAnsi="Georgia" w:cs="Georgia"/>
          <w:b/>
          <w:bCs/>
          <w:color w:val="000000" w:themeColor="text1"/>
          <w:sz w:val="22"/>
          <w:szCs w:val="22"/>
          <w:highlight w:val="yellow"/>
          <w:lang w:val="en-GB" w:eastAsia="en-GB"/>
        </w:rPr>
      </w:pPr>
      <w:r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My ongoing project is </w:t>
      </w:r>
      <w:r w:rsid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creating</w:t>
      </w:r>
      <w:r w:rsidR="004E552E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</w:t>
      </w:r>
      <w:r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an Auction website with Next.js.</w:t>
      </w:r>
      <w:r w:rsidR="00301B55"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I have also completed projects and assignments that demonstrate my ability to work independently and as part of a team, while </w:t>
      </w:r>
      <w:r w:rsidR="00301B55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utili</w:t>
      </w:r>
      <w:r w:rsidR="0087207B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s</w:t>
      </w:r>
      <w:r w:rsidR="00301B55" w:rsidRPr="0087207B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>ing</w:t>
      </w:r>
      <w:r w:rsidR="00301B55" w:rsidRPr="00E831C2">
        <w:rPr>
          <w:rFonts w:ascii="Georgia" w:eastAsia="Arial" w:hAnsi="Georgia" w:cs="Georgia"/>
          <w:b/>
          <w:bCs/>
          <w:color w:val="000000" w:themeColor="text1"/>
          <w:sz w:val="22"/>
          <w:szCs w:val="22"/>
          <w:lang w:val="en-GB" w:eastAsia="en-GB"/>
        </w:rPr>
        <w:t xml:space="preserve"> technical skills to achieve goals.</w:t>
      </w:r>
    </w:p>
    <w:p w14:paraId="3DA38595" w14:textId="0FD8670D" w:rsidR="00301B55" w:rsidRPr="00211A8E" w:rsidRDefault="00301B55" w:rsidP="00301B55">
      <w:pPr>
        <w:pStyle w:val="Heading3"/>
        <w:rPr>
          <w:sz w:val="40"/>
          <w:szCs w:val="40"/>
        </w:rPr>
      </w:pPr>
      <w:r w:rsidRPr="00211A8E">
        <w:rPr>
          <w:sz w:val="40"/>
          <w:szCs w:val="40"/>
        </w:rPr>
        <w:t>IT experi</w:t>
      </w:r>
      <w:r w:rsidR="0087207B">
        <w:rPr>
          <w:sz w:val="40"/>
          <w:szCs w:val="40"/>
        </w:rPr>
        <w:t>e</w:t>
      </w:r>
      <w:r w:rsidRPr="00211A8E">
        <w:rPr>
          <w:sz w:val="40"/>
          <w:szCs w:val="40"/>
        </w:rPr>
        <w:t>nce</w:t>
      </w:r>
    </w:p>
    <w:p w14:paraId="263A569D" w14:textId="77777777" w:rsidR="004E552E" w:rsidRPr="003B5260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>
        <w:rPr>
          <w:color w:val="1C6194" w:themeColor="accent6" w:themeShade="BF"/>
          <w:sz w:val="22"/>
          <w:szCs w:val="22"/>
        </w:rPr>
        <w:t>Auction</w:t>
      </w:r>
      <w:r w:rsidRPr="003B5260">
        <w:rPr>
          <w:color w:val="1C6194" w:themeColor="accent6" w:themeShade="BF"/>
          <w:sz w:val="22"/>
          <w:szCs w:val="22"/>
        </w:rPr>
        <w:t>-Website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>
        <w:rPr>
          <w:color w:val="1C6194" w:themeColor="accent6" w:themeShade="BF"/>
          <w:sz w:val="22"/>
          <w:szCs w:val="22"/>
        </w:rPr>
        <w:t>feb</w:t>
      </w:r>
      <w:r w:rsidRPr="003B5260">
        <w:rPr>
          <w:color w:val="1C6194" w:themeColor="accent6" w:themeShade="BF"/>
          <w:sz w:val="22"/>
          <w:szCs w:val="22"/>
        </w:rPr>
        <w:t xml:space="preserve"> 2023 – </w:t>
      </w:r>
      <w:r>
        <w:rPr>
          <w:color w:val="1C6194" w:themeColor="accent6" w:themeShade="BF"/>
          <w:sz w:val="22"/>
          <w:szCs w:val="22"/>
        </w:rPr>
        <w:t>ongoing</w:t>
      </w:r>
    </w:p>
    <w:p w14:paraId="27198686" w14:textId="69D4568E" w:rsidR="004E552E" w:rsidRDefault="003C19A9" w:rsidP="004E552E">
      <w:pPr>
        <w:pStyle w:val="ListParagraph"/>
        <w:numPr>
          <w:ilvl w:val="0"/>
          <w:numId w:val="2"/>
        </w:numPr>
        <w:ind w:left="1080"/>
      </w:pPr>
      <w:r>
        <w:t xml:space="preserve">Developed </w:t>
      </w:r>
      <w:r w:rsidR="004E552E" w:rsidRPr="00E831C2">
        <w:t>a</w:t>
      </w:r>
      <w:r w:rsidR="004E552E">
        <w:t>n Auction website with a Senior software engineer and an Australian company owner.</w:t>
      </w:r>
    </w:p>
    <w:p w14:paraId="194A9315" w14:textId="77777777" w:rsidR="004E552E" w:rsidRDefault="004E552E" w:rsidP="004E552E">
      <w:pPr>
        <w:pStyle w:val="ListParagraph"/>
        <w:numPr>
          <w:ilvl w:val="0"/>
          <w:numId w:val="2"/>
        </w:numPr>
        <w:ind w:left="1080"/>
      </w:pPr>
      <w:r>
        <w:t>We are using Next.JS, my task deal with the Front-end developer job.</w:t>
      </w:r>
    </w:p>
    <w:p w14:paraId="5CF93C48" w14:textId="77777777" w:rsidR="004E552E" w:rsidRDefault="004E552E" w:rsidP="004E552E">
      <w:pPr>
        <w:pStyle w:val="ListParagraph"/>
        <w:numPr>
          <w:ilvl w:val="0"/>
          <w:numId w:val="2"/>
        </w:numPr>
        <w:ind w:left="1080"/>
      </w:pPr>
      <w:r>
        <w:t>Using Tailwind</w:t>
      </w:r>
    </w:p>
    <w:p w14:paraId="27E20DDB" w14:textId="77777777" w:rsidR="004E552E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</w:p>
    <w:p w14:paraId="5CC7F268" w14:textId="77777777" w:rsidR="00301B55" w:rsidRPr="003B5260" w:rsidRDefault="00301B55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Portfolio-Website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 w:rsidRPr="003B5260">
        <w:rPr>
          <w:color w:val="1C6194" w:themeColor="accent6" w:themeShade="BF"/>
          <w:sz w:val="22"/>
          <w:szCs w:val="22"/>
        </w:rPr>
        <w:t>Mar 2023 – April 2023</w:t>
      </w:r>
    </w:p>
    <w:p w14:paraId="7DAB61EF" w14:textId="7FE2C161" w:rsidR="00301B55" w:rsidRDefault="003C19A9" w:rsidP="004E552E">
      <w:pPr>
        <w:pStyle w:val="ListParagraph"/>
        <w:numPr>
          <w:ilvl w:val="0"/>
          <w:numId w:val="2"/>
        </w:numPr>
        <w:ind w:left="1080"/>
      </w:pPr>
      <w:r>
        <w:t>Developed</w:t>
      </w:r>
      <w:r w:rsidR="00301B55" w:rsidRPr="00E831C2">
        <w:t xml:space="preserve"> a Portfolio-website for a Hungarian </w:t>
      </w:r>
      <w:r w:rsidR="004E552E" w:rsidRPr="00E831C2">
        <w:t>Businessman</w:t>
      </w:r>
      <w:r w:rsidR="00720DA0" w:rsidRPr="00E831C2">
        <w:t>.</w:t>
      </w:r>
    </w:p>
    <w:p w14:paraId="7C2ACDC5" w14:textId="77777777" w:rsidR="004E552E" w:rsidRDefault="004E552E" w:rsidP="004E552E">
      <w:pPr>
        <w:ind w:left="360"/>
      </w:pPr>
    </w:p>
    <w:p w14:paraId="137AD1A4" w14:textId="4D0F6439" w:rsidR="004E552E" w:rsidRPr="003B5260" w:rsidRDefault="004E552E" w:rsidP="004E552E">
      <w:pPr>
        <w:pStyle w:val="Heading4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color w:val="1C6194" w:themeColor="accent6" w:themeShade="BF"/>
          <w:sz w:val="22"/>
          <w:szCs w:val="22"/>
        </w:rPr>
        <w:t>web developer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dis</w:t>
      </w:r>
      <w:r w:rsidR="005F001D">
        <w:rPr>
          <w:color w:val="1C6194" w:themeColor="accent6" w:themeShade="BF"/>
          <w:sz w:val="22"/>
          <w:szCs w:val="22"/>
        </w:rPr>
        <w:t>r</w:t>
      </w:r>
      <w:r w:rsidRPr="003B5260">
        <w:rPr>
          <w:color w:val="1C6194" w:themeColor="accent6" w:themeShade="BF"/>
          <w:sz w:val="22"/>
          <w:szCs w:val="22"/>
        </w:rPr>
        <w:t>uptive social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>feb 2023 – mar 2023</w:t>
      </w:r>
    </w:p>
    <w:p w14:paraId="69C9480F" w14:textId="2193F673" w:rsidR="004E552E" w:rsidRPr="00E831C2" w:rsidRDefault="003C19A9" w:rsidP="004E552E">
      <w:pPr>
        <w:pStyle w:val="ListParagraph"/>
        <w:numPr>
          <w:ilvl w:val="0"/>
          <w:numId w:val="2"/>
        </w:numPr>
        <w:ind w:left="1080"/>
      </w:pPr>
      <w:r>
        <w:t>Developed</w:t>
      </w:r>
      <w:r w:rsidR="004E552E" w:rsidRPr="00E831C2">
        <w:t xml:space="preserve"> a </w:t>
      </w:r>
      <w:r>
        <w:t xml:space="preserve">responsive </w:t>
      </w:r>
      <w:r w:rsidR="004E552E" w:rsidRPr="00E831C2">
        <w:t>investment calculator with HTML, CSS, JavaScript and Chart.js.</w:t>
      </w:r>
    </w:p>
    <w:p w14:paraId="69DE4C3A" w14:textId="624C80C7" w:rsidR="004E552E" w:rsidRPr="00E831C2" w:rsidRDefault="004E552E" w:rsidP="004E552E">
      <w:pPr>
        <w:pStyle w:val="ListParagraph"/>
        <w:numPr>
          <w:ilvl w:val="0"/>
          <w:numId w:val="2"/>
        </w:numPr>
        <w:ind w:left="1080"/>
      </w:pPr>
      <w:r w:rsidRPr="00E831C2">
        <w:t>Integrated</w:t>
      </w:r>
      <w:r w:rsidR="003C19A9">
        <w:t xml:space="preserve"> the</w:t>
      </w:r>
      <w:r w:rsidRPr="00E831C2">
        <w:t xml:space="preserve"> calculator into a Web flow webpage.</w:t>
      </w:r>
    </w:p>
    <w:p w14:paraId="440F213C" w14:textId="77777777" w:rsidR="004E552E" w:rsidRDefault="004E552E" w:rsidP="004E552E"/>
    <w:p w14:paraId="46726714" w14:textId="77777777" w:rsidR="00F1546C" w:rsidRDefault="00F1546C" w:rsidP="00F1546C"/>
    <w:p w14:paraId="32D90C14" w14:textId="1A1C1912" w:rsidR="00301B55" w:rsidRPr="00333CD3" w:rsidRDefault="00000000" w:rsidP="00F1546C">
      <w:pPr>
        <w:pStyle w:val="Heading3"/>
        <w:spacing w:before="0" w:after="0"/>
      </w:pPr>
      <w:sdt>
        <w:sdtPr>
          <w:alias w:val="Education:"/>
          <w:tag w:val="Education:"/>
          <w:id w:val="1349516922"/>
          <w:placeholder>
            <w:docPart w:val="E2C16D74974EAD469E5266070860923B"/>
          </w:placeholder>
          <w:temporary/>
          <w:showingPlcHdr/>
          <w15:appearance w15:val="hidden"/>
        </w:sdtPr>
        <w:sdtContent>
          <w:r w:rsidR="00301B55" w:rsidRPr="0057607C">
            <w:rPr>
              <w:sz w:val="40"/>
              <w:szCs w:val="40"/>
              <w:lang w:val="en-GB" w:bidi="en-GB"/>
            </w:rPr>
            <w:t>Education</w:t>
          </w:r>
        </w:sdtContent>
      </w:sdt>
    </w:p>
    <w:p w14:paraId="71EE7A16" w14:textId="77777777" w:rsidR="004E552E" w:rsidRPr="003B5260" w:rsidRDefault="004E552E" w:rsidP="004E552E">
      <w:pPr>
        <w:pStyle w:val="Heading4"/>
        <w:shd w:val="clear" w:color="auto" w:fill="FFFFFF" w:themeFill="background1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rFonts w:eastAsia="Arial"/>
          <w:color w:val="1C6194" w:themeColor="accent6" w:themeShade="BF"/>
          <w:sz w:val="22"/>
          <w:szCs w:val="22"/>
        </w:rPr>
        <w:t>University of Huddersfield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 • </w:t>
      </w:r>
      <w:r w:rsidRPr="003B5260">
        <w:rPr>
          <w:color w:val="1C6194" w:themeColor="accent6" w:themeShade="BF"/>
          <w:sz w:val="22"/>
          <w:szCs w:val="22"/>
        </w:rPr>
        <w:t xml:space="preserve">2022-present 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>•</w:t>
      </w:r>
      <w:r w:rsidRPr="003B5260">
        <w:rPr>
          <w:color w:val="1C6194" w:themeColor="accent6" w:themeShade="BF"/>
          <w:sz w:val="22"/>
          <w:szCs w:val="22"/>
        </w:rPr>
        <w:t xml:space="preserve">Web Programming with cybersecurity </w:t>
      </w:r>
    </w:p>
    <w:p w14:paraId="64CEA217" w14:textId="77777777" w:rsidR="004E552E" w:rsidRPr="00B41BFA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1C6194" w:themeColor="accent6" w:themeShade="BF"/>
          <w:sz w:val="24"/>
          <w:szCs w:val="24"/>
        </w:rPr>
      </w:pPr>
      <w:r>
        <w:rPr>
          <w:color w:val="1C6194" w:themeColor="accent6" w:themeShade="BF"/>
          <w:sz w:val="24"/>
          <w:szCs w:val="24"/>
        </w:rPr>
        <w:t>Programming languages:</w:t>
      </w:r>
    </w:p>
    <w:p w14:paraId="662D2F2F" w14:textId="77777777" w:rsidR="004E552E" w:rsidRDefault="004E552E" w:rsidP="004E552E">
      <w:pPr>
        <w:pStyle w:val="ListParagraph"/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000000" w:themeColor="text1"/>
          <w:sz w:val="22"/>
          <w:szCs w:val="22"/>
        </w:rPr>
        <w:t xml:space="preserve">HTML, CSS, JavaScript, </w:t>
      </w:r>
      <w:r>
        <w:rPr>
          <w:color w:val="000000" w:themeColor="text1"/>
          <w:sz w:val="22"/>
          <w:szCs w:val="22"/>
        </w:rPr>
        <w:t>Node.JS, PHP</w:t>
      </w:r>
    </w:p>
    <w:p w14:paraId="6E780E50" w14:textId="77777777" w:rsidR="004E552E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1C6194" w:themeColor="accent6" w:themeShade="BF"/>
          <w:sz w:val="24"/>
          <w:szCs w:val="24"/>
        </w:rPr>
      </w:pPr>
      <w:r>
        <w:rPr>
          <w:color w:val="1C6194" w:themeColor="accent6" w:themeShade="BF"/>
          <w:sz w:val="24"/>
          <w:szCs w:val="24"/>
        </w:rPr>
        <w:t>Frameworks:</w:t>
      </w:r>
    </w:p>
    <w:p w14:paraId="0ECA1704" w14:textId="77777777" w:rsidR="004E552E" w:rsidRPr="00C07725" w:rsidRDefault="004E552E" w:rsidP="004E552E">
      <w:pPr>
        <w:pStyle w:val="ListParagraph"/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000000" w:themeColor="text1"/>
        </w:rPr>
        <w:t>Bootstrap, Tailwind,</w:t>
      </w:r>
      <w:r>
        <w:rPr>
          <w:color w:val="000000" w:themeColor="text1"/>
        </w:rPr>
        <w:t xml:space="preserve"> </w:t>
      </w:r>
      <w:r w:rsidRPr="00C07725">
        <w:rPr>
          <w:color w:val="000000" w:themeColor="text1"/>
        </w:rPr>
        <w:t xml:space="preserve">jQuery </w:t>
      </w:r>
    </w:p>
    <w:p w14:paraId="79E1A2FB" w14:textId="77777777" w:rsidR="004E552E" w:rsidRPr="00B41BFA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>
        <w:rPr>
          <w:color w:val="1C6194" w:themeColor="accent6" w:themeShade="BF"/>
          <w:sz w:val="24"/>
          <w:szCs w:val="24"/>
        </w:rPr>
        <w:t>Other skills</w:t>
      </w:r>
      <w:r w:rsidRPr="00B41BFA">
        <w:rPr>
          <w:color w:val="1C6194" w:themeColor="accent6" w:themeShade="BF"/>
          <w:sz w:val="24"/>
          <w:szCs w:val="24"/>
        </w:rPr>
        <w:t>:</w:t>
      </w:r>
      <w:r w:rsidRPr="00B41BFA">
        <w:rPr>
          <w:color w:val="1C6194" w:themeColor="accent6" w:themeShade="BF"/>
        </w:rPr>
        <w:t xml:space="preserve">  </w:t>
      </w:r>
      <w:r w:rsidRPr="00B41BFA">
        <w:rPr>
          <w:color w:val="000000" w:themeColor="text1"/>
        </w:rPr>
        <w:t>Data analysis, SQL, React, Next.js, WordPress, Web flow,</w:t>
      </w:r>
      <w:r>
        <w:rPr>
          <w:color w:val="000000" w:themeColor="text1"/>
        </w:rPr>
        <w:t xml:space="preserve"> R, </w:t>
      </w:r>
      <w:r w:rsidRPr="00B41BFA">
        <w:rPr>
          <w:color w:val="000000" w:themeColor="text1"/>
        </w:rPr>
        <w:t xml:space="preserve"> </w:t>
      </w:r>
    </w:p>
    <w:p w14:paraId="60366FAB" w14:textId="77777777" w:rsidR="004E552E" w:rsidRPr="00480CB9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 w:rsidRPr="00B41BFA">
        <w:rPr>
          <w:color w:val="1C6194" w:themeColor="accent6" w:themeShade="BF"/>
          <w:sz w:val="24"/>
          <w:szCs w:val="24"/>
        </w:rPr>
        <w:t>Project</w:t>
      </w:r>
      <w:r>
        <w:rPr>
          <w:color w:val="1C6194" w:themeColor="accent6" w:themeShade="BF"/>
          <w:sz w:val="24"/>
          <w:szCs w:val="24"/>
        </w:rPr>
        <w:t>s</w:t>
      </w:r>
      <w:r w:rsidRPr="00B41BFA">
        <w:rPr>
          <w:color w:val="1C6194" w:themeColor="accent6" w:themeShade="BF"/>
          <w:sz w:val="24"/>
          <w:szCs w:val="24"/>
        </w:rPr>
        <w:t xml:space="preserve">: </w:t>
      </w:r>
      <w:r>
        <w:rPr>
          <w:color w:val="000000" w:themeColor="text1"/>
        </w:rPr>
        <w:t>R</w:t>
      </w:r>
      <w:r w:rsidRPr="00B41BFA">
        <w:rPr>
          <w:color w:val="000000" w:themeColor="text1"/>
        </w:rPr>
        <w:t xml:space="preserve">eal estate website, </w:t>
      </w:r>
      <w:r>
        <w:rPr>
          <w:color w:val="000000" w:themeColor="text1"/>
        </w:rPr>
        <w:t>M</w:t>
      </w:r>
      <w:r w:rsidRPr="00B41BFA">
        <w:rPr>
          <w:color w:val="000000" w:themeColor="text1"/>
        </w:rPr>
        <w:t>obile web</w:t>
      </w:r>
      <w:r>
        <w:rPr>
          <w:color w:val="000000" w:themeColor="text1"/>
        </w:rPr>
        <w:t>-</w:t>
      </w:r>
      <w:r w:rsidRPr="00B41BFA">
        <w:rPr>
          <w:color w:val="000000" w:themeColor="text1"/>
        </w:rPr>
        <w:t xml:space="preserve">shop by JavaScript, </w:t>
      </w:r>
      <w:r>
        <w:rPr>
          <w:color w:val="000000" w:themeColor="text1"/>
        </w:rPr>
        <w:t>T</w:t>
      </w:r>
      <w:r w:rsidRPr="00B41BFA">
        <w:rPr>
          <w:color w:val="000000" w:themeColor="text1"/>
        </w:rPr>
        <w:t>akeaway web shop by C#</w:t>
      </w:r>
      <w:r>
        <w:rPr>
          <w:color w:val="000000" w:themeColor="text1"/>
        </w:rPr>
        <w:t>, portfolio website, Auction website by Next.js.</w:t>
      </w:r>
    </w:p>
    <w:p w14:paraId="08A47177" w14:textId="03F4F9E2" w:rsidR="004E552E" w:rsidRPr="004E552E" w:rsidRDefault="004E552E" w:rsidP="004E552E">
      <w:pPr>
        <w:pStyle w:val="ListParagraph"/>
        <w:numPr>
          <w:ilvl w:val="0"/>
          <w:numId w:val="2"/>
        </w:numPr>
        <w:shd w:val="clear" w:color="auto" w:fill="FFFFFF" w:themeFill="background1"/>
        <w:ind w:left="1080"/>
        <w:rPr>
          <w:color w:val="000000" w:themeColor="text1"/>
        </w:rPr>
      </w:pPr>
      <w:r>
        <w:rPr>
          <w:color w:val="1C6194" w:themeColor="accent6" w:themeShade="BF"/>
          <w:sz w:val="24"/>
          <w:szCs w:val="24"/>
        </w:rPr>
        <w:t>Team leader in Project 1 lecture.</w:t>
      </w:r>
    </w:p>
    <w:p w14:paraId="7FBC329C" w14:textId="77777777" w:rsidR="004E552E" w:rsidRDefault="004E552E" w:rsidP="004E552E">
      <w:pPr>
        <w:pStyle w:val="Heading4"/>
        <w:shd w:val="clear" w:color="auto" w:fill="FFFFFF" w:themeFill="background1"/>
        <w:ind w:left="360"/>
        <w:rPr>
          <w:rFonts w:eastAsia="Arial"/>
          <w:color w:val="1C6194" w:themeColor="accent6" w:themeShade="BF"/>
          <w:sz w:val="22"/>
          <w:szCs w:val="22"/>
        </w:rPr>
      </w:pPr>
    </w:p>
    <w:p w14:paraId="78768E16" w14:textId="27A1A824" w:rsidR="00FA5449" w:rsidRDefault="00FA5449" w:rsidP="004E552E">
      <w:pPr>
        <w:pStyle w:val="Heading4"/>
        <w:shd w:val="clear" w:color="auto" w:fill="FFFFFF" w:themeFill="background1"/>
        <w:ind w:left="360"/>
        <w:rPr>
          <w:color w:val="1C6194" w:themeColor="accent6" w:themeShade="BF"/>
          <w:sz w:val="22"/>
          <w:szCs w:val="22"/>
        </w:rPr>
      </w:pPr>
      <w:r w:rsidRPr="003B5260">
        <w:rPr>
          <w:rFonts w:eastAsia="Arial"/>
          <w:color w:val="1C6194" w:themeColor="accent6" w:themeShade="BF"/>
          <w:sz w:val="22"/>
          <w:szCs w:val="22"/>
        </w:rPr>
        <w:t xml:space="preserve">University of </w:t>
      </w:r>
      <w:r>
        <w:rPr>
          <w:rFonts w:eastAsia="Arial"/>
          <w:color w:val="1C6194" w:themeColor="accent6" w:themeShade="BF"/>
          <w:sz w:val="22"/>
          <w:szCs w:val="22"/>
        </w:rPr>
        <w:t>pécs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 xml:space="preserve">• </w:t>
      </w:r>
      <w:r w:rsidRPr="003B5260">
        <w:rPr>
          <w:color w:val="1C6194" w:themeColor="accent6" w:themeShade="BF"/>
          <w:sz w:val="22"/>
          <w:szCs w:val="22"/>
        </w:rPr>
        <w:t>20</w:t>
      </w:r>
      <w:r>
        <w:rPr>
          <w:color w:val="1C6194" w:themeColor="accent6" w:themeShade="BF"/>
          <w:sz w:val="22"/>
          <w:szCs w:val="22"/>
        </w:rPr>
        <w:t>14</w:t>
      </w:r>
      <w:r w:rsidRPr="003B5260">
        <w:rPr>
          <w:color w:val="1C6194" w:themeColor="accent6" w:themeShade="BF"/>
          <w:sz w:val="22"/>
          <w:szCs w:val="22"/>
        </w:rPr>
        <w:t>-</w:t>
      </w:r>
      <w:r>
        <w:rPr>
          <w:color w:val="1C6194" w:themeColor="accent6" w:themeShade="BF"/>
          <w:sz w:val="22"/>
          <w:szCs w:val="22"/>
        </w:rPr>
        <w:t>2017</w:t>
      </w:r>
      <w:r w:rsidRPr="003B5260">
        <w:rPr>
          <w:color w:val="1C6194" w:themeColor="accent6" w:themeShade="BF"/>
          <w:sz w:val="22"/>
          <w:szCs w:val="22"/>
        </w:rPr>
        <w:t xml:space="preserve"> </w:t>
      </w:r>
      <w:r w:rsidRPr="003B5260">
        <w:rPr>
          <w:color w:val="1C6194" w:themeColor="accent6" w:themeShade="BF"/>
          <w:sz w:val="22"/>
          <w:szCs w:val="22"/>
          <w:lang w:val="en-GB" w:bidi="en-GB"/>
        </w:rPr>
        <w:t>•</w:t>
      </w:r>
      <w:r>
        <w:rPr>
          <w:color w:val="1C6194" w:themeColor="accent6" w:themeShade="BF"/>
          <w:sz w:val="22"/>
          <w:szCs w:val="22"/>
        </w:rPr>
        <w:t xml:space="preserve"> Recreation and health promotion</w:t>
      </w:r>
    </w:p>
    <w:p w14:paraId="786FC0F6" w14:textId="39F25AD8" w:rsidR="003C19A9" w:rsidRPr="003C19A9" w:rsidRDefault="003C19A9" w:rsidP="003C19A9">
      <w:pPr>
        <w:pStyle w:val="Heading4"/>
        <w:numPr>
          <w:ilvl w:val="0"/>
          <w:numId w:val="3"/>
        </w:numPr>
        <w:shd w:val="clear" w:color="auto" w:fill="FFFFFF" w:themeFill="background1"/>
        <w:ind w:left="1080"/>
        <w:rPr>
          <w:color w:val="1C6194" w:themeColor="accent6" w:themeShade="BF"/>
          <w:sz w:val="22"/>
          <w:szCs w:val="22"/>
        </w:rPr>
      </w:pPr>
      <w:r>
        <w:rPr>
          <w:rFonts w:asciiTheme="minorHAnsi" w:eastAsiaTheme="minorHAnsi" w:hAnsiTheme="minorHAnsi" w:cstheme="minorBidi"/>
          <w:iCs w:val="0"/>
          <w:caps w:val="0"/>
          <w:color w:val="000000" w:themeColor="text1"/>
        </w:rPr>
        <w:t>Earned a BSc to become a Recreation manager.</w:t>
      </w:r>
    </w:p>
    <w:p w14:paraId="763795D5" w14:textId="77777777" w:rsidR="0087207B" w:rsidRPr="0087207B" w:rsidRDefault="0087207B" w:rsidP="0087207B">
      <w:pPr>
        <w:pStyle w:val="Heading4"/>
        <w:shd w:val="clear" w:color="auto" w:fill="FFFFFF" w:themeFill="background1"/>
        <w:rPr>
          <w:color w:val="1C6194" w:themeColor="accent6" w:themeShade="BF"/>
          <w:sz w:val="22"/>
          <w:szCs w:val="22"/>
        </w:rPr>
      </w:pPr>
    </w:p>
    <w:p w14:paraId="1771D502" w14:textId="77777777" w:rsidR="00301B55" w:rsidRPr="0057607C" w:rsidRDefault="00301B55" w:rsidP="00301B55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IT </w:t>
      </w:r>
      <w:r w:rsidRPr="0057607C">
        <w:rPr>
          <w:sz w:val="40"/>
          <w:szCs w:val="40"/>
        </w:rPr>
        <w:t xml:space="preserve">skills and achievement </w:t>
      </w:r>
    </w:p>
    <w:p w14:paraId="1EFED70D" w14:textId="77777777" w:rsidR="004E552E" w:rsidRPr="00357394" w:rsidRDefault="004E552E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357394">
        <w:rPr>
          <w:color w:val="1C6194" w:themeColor="accent6" w:themeShade="BF"/>
          <w:sz w:val="24"/>
          <w:szCs w:val="24"/>
        </w:rPr>
        <w:t>Udemy certification</w:t>
      </w:r>
      <w:r>
        <w:rPr>
          <w:color w:val="1C6194" w:themeColor="accent6" w:themeShade="BF"/>
          <w:sz w:val="24"/>
          <w:szCs w:val="24"/>
        </w:rPr>
        <w:t>/ongoing/</w:t>
      </w:r>
      <w:r w:rsidRPr="00357394">
        <w:rPr>
          <w:color w:val="1C6194" w:themeColor="accent6" w:themeShade="BF"/>
          <w:sz w:val="24"/>
          <w:szCs w:val="24"/>
        </w:rPr>
        <w:t>:</w:t>
      </w:r>
    </w:p>
    <w:p w14:paraId="318CE11E" w14:textId="77777777" w:rsidR="004E552E" w:rsidRDefault="004E552E" w:rsidP="004E552E">
      <w:pPr>
        <w:pStyle w:val="ListParagraph"/>
        <w:ind w:left="1080"/>
        <w:rPr>
          <w:color w:val="000000" w:themeColor="text1"/>
        </w:rPr>
      </w:pPr>
      <w:r w:rsidRPr="00357394">
        <w:rPr>
          <w:color w:val="000000" w:themeColor="text1"/>
        </w:rPr>
        <w:t>The complete 2023 Web development bootcamp</w:t>
      </w:r>
    </w:p>
    <w:p w14:paraId="4B05FB2E" w14:textId="39B64425" w:rsidR="004E552E" w:rsidRPr="004E552E" w:rsidRDefault="004E552E" w:rsidP="004E552E">
      <w:pPr>
        <w:pStyle w:val="ListParagraph"/>
        <w:ind w:left="1080"/>
        <w:rPr>
          <w:color w:val="000000" w:themeColor="text1"/>
        </w:rPr>
      </w:pPr>
      <w:r w:rsidRPr="003C19A9">
        <w:rPr>
          <w:color w:val="1C6194" w:themeColor="accent6" w:themeShade="BF"/>
        </w:rPr>
        <w:t>Contains</w:t>
      </w:r>
      <w:r w:rsidRPr="000B5158">
        <w:rPr>
          <w:color w:val="2683C6" w:themeColor="accent6"/>
        </w:rPr>
        <w:t xml:space="preserve">: </w:t>
      </w:r>
      <w:r w:rsidRPr="000B5158">
        <w:rPr>
          <w:color w:val="000000" w:themeColor="text1"/>
        </w:rPr>
        <w:t>HTML, CSS, JavaScript, Node, React, MongoDB, Web3</w:t>
      </w:r>
      <w:r>
        <w:rPr>
          <w:color w:val="000000" w:themeColor="text1"/>
        </w:rPr>
        <w:t xml:space="preserve">, </w:t>
      </w:r>
      <w:proofErr w:type="spellStart"/>
      <w:r w:rsidRPr="000B5158">
        <w:rPr>
          <w:color w:val="000000" w:themeColor="text1"/>
        </w:rPr>
        <w:t>DApps</w:t>
      </w:r>
      <w:proofErr w:type="spellEnd"/>
      <w:r>
        <w:rPr>
          <w:color w:val="000000" w:themeColor="text1"/>
        </w:rPr>
        <w:t>, jQuery, Git, GitHub, SQL, Mongoose, Bootstrap</w:t>
      </w:r>
    </w:p>
    <w:p w14:paraId="2794861F" w14:textId="13C3BB6C" w:rsidR="00301B55" w:rsidRPr="005A15B3" w:rsidRDefault="00301B55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5A15B3">
        <w:rPr>
          <w:color w:val="1C6194" w:themeColor="accent6" w:themeShade="BF"/>
          <w:sz w:val="24"/>
          <w:szCs w:val="24"/>
        </w:rPr>
        <w:t xml:space="preserve">Cisco certification: </w:t>
      </w:r>
    </w:p>
    <w:p w14:paraId="07EA1E0B" w14:textId="77777777" w:rsidR="00301B55" w:rsidRDefault="00301B55" w:rsidP="004E552E">
      <w:pPr>
        <w:pStyle w:val="ListParagraph"/>
        <w:ind w:left="1080"/>
      </w:pPr>
      <w:r w:rsidRPr="00BD02AB">
        <w:t>Computer Network Fundamental</w:t>
      </w:r>
    </w:p>
    <w:p w14:paraId="0EC30838" w14:textId="77777777" w:rsidR="004E552E" w:rsidRPr="004E552E" w:rsidRDefault="004E552E" w:rsidP="004E552E">
      <w:pPr>
        <w:pStyle w:val="ListParagraph"/>
        <w:numPr>
          <w:ilvl w:val="0"/>
          <w:numId w:val="1"/>
        </w:numPr>
        <w:ind w:left="1080"/>
        <w:rPr>
          <w:color w:val="1C6194" w:themeColor="accent6" w:themeShade="BF"/>
          <w:sz w:val="24"/>
          <w:szCs w:val="24"/>
        </w:rPr>
      </w:pPr>
      <w:r w:rsidRPr="004E552E">
        <w:rPr>
          <w:color w:val="1C6194" w:themeColor="accent6" w:themeShade="BF"/>
          <w:sz w:val="24"/>
          <w:szCs w:val="24"/>
        </w:rPr>
        <w:t xml:space="preserve">Programming Hub certifications: </w:t>
      </w:r>
    </w:p>
    <w:p w14:paraId="17846438" w14:textId="5B979B04" w:rsidR="0087207B" w:rsidRPr="0087207B" w:rsidRDefault="004E552E" w:rsidP="0087207B">
      <w:pPr>
        <w:pStyle w:val="ListParagraph"/>
        <w:ind w:left="1080"/>
      </w:pPr>
      <w:r w:rsidRPr="00BD02AB">
        <w:t>HTML Advanced</w:t>
      </w:r>
      <w:r>
        <w:t>, CSS, JavaScript,</w:t>
      </w:r>
      <w:r w:rsidRPr="00BD02AB">
        <w:t xml:space="preserve"> Fundamental developer</w:t>
      </w:r>
    </w:p>
    <w:p w14:paraId="07591C83" w14:textId="344603E7" w:rsidR="0087207B" w:rsidRPr="00211A8E" w:rsidRDefault="00211A8E" w:rsidP="00405D0F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t>Work experince</w:t>
      </w:r>
      <w:r w:rsidR="0087207B">
        <w:rPr>
          <w:sz w:val="40"/>
          <w:szCs w:val="40"/>
        </w:rPr>
        <w:t xml:space="preserve"> </w:t>
      </w:r>
    </w:p>
    <w:p w14:paraId="690A81EE" w14:textId="7D7903F2" w:rsidR="007515D3" w:rsidRDefault="007515D3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lang w:val="en-GB"/>
        </w:rPr>
        <w:t xml:space="preserve">          </w:t>
      </w:r>
      <w:r w:rsidR="00211A8E"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>Date:</w:t>
      </w:r>
      <w:r w:rsidR="00211A8E" w:rsidRPr="007515D3">
        <w:rPr>
          <w:rFonts w:ascii="Times New Roman" w:eastAsia="Times New Roman" w:hAnsi="Times New Roman" w:cs="Times New Roman"/>
          <w:color w:val="1C6194" w:themeColor="accent6" w:themeShade="BF"/>
          <w:lang w:val="en-GB"/>
        </w:rPr>
        <w:t xml:space="preserve"> </w:t>
      </w:r>
      <w:r w:rsidR="00211A8E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01.0</w:t>
      </w:r>
      <w:r w:rsidR="008417D3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211A8E"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.2022-12.06.2023</w:t>
      </w:r>
      <w:r w:rsidR="004E55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1943C032" w14:textId="0FF36E3A" w:rsidR="00211A8E" w:rsidRPr="00405D0F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="007515D3"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 xml:space="preserve"> </w:t>
      </w:r>
      <w:r w:rsidRPr="00405D0F">
        <w:rPr>
          <w:rFonts w:ascii="Times New Roman" w:eastAsia="Times New Roman" w:hAnsi="Times New Roman" w:cs="Times New Roman"/>
          <w:sz w:val="22"/>
          <w:szCs w:val="22"/>
          <w:lang w:val="en-GB"/>
        </w:rPr>
        <w:t>Oxygen Tower, Manchester, UK</w:t>
      </w:r>
    </w:p>
    <w:p w14:paraId="57310472" w14:textId="77777777" w:rsidR="00211A8E" w:rsidRPr="00405D0F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405D0F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405D0F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405D0F">
        <w:rPr>
          <w:rFonts w:ascii="Times New Roman" w:eastAsia="Times New Roman" w:hAnsi="Times New Roman" w:cs="Times New Roman"/>
          <w:sz w:val="22"/>
          <w:szCs w:val="22"/>
          <w:lang w:val="en-GB"/>
        </w:rPr>
        <w:t>Leisure Attendant/Lifeguard</w:t>
      </w:r>
    </w:p>
    <w:p w14:paraId="0E8471CB" w14:textId="77777777" w:rsidR="00211A8E" w:rsidRDefault="00211A8E" w:rsidP="00211A8E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0A0E2D33" w14:textId="54720A21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 xml:space="preserve">Date: </w:t>
      </w:r>
      <w:r w:rsidRPr="007515D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lang w:val="en-GB"/>
        </w:rPr>
        <w:t>01.12.2021-30.04.2022</w:t>
      </w:r>
    </w:p>
    <w:p w14:paraId="5CE8B6B2" w14:textId="5B00132F" w:rsidR="00211A8E" w:rsidRPr="007515D3" w:rsidRDefault="00211A8E" w:rsidP="007515D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Gian </w:t>
      </w:r>
      <w:r w:rsidR="007515D3"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Healthcare, Stockport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, UK</w:t>
      </w:r>
    </w:p>
    <w:p w14:paraId="66B5BB34" w14:textId="77777777" w:rsidR="00211A8E" w:rsidRPr="007515D3" w:rsidRDefault="00211A8E" w:rsidP="007515D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Support worker</w:t>
      </w:r>
    </w:p>
    <w:p w14:paraId="64DBB359" w14:textId="77777777" w:rsidR="00211A8E" w:rsidRPr="00F54101" w:rsidRDefault="00211A8E" w:rsidP="007515D3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5B7C4807" w14:textId="5AA0A4BE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4"/>
          <w:szCs w:val="24"/>
          <w:lang w:val="en-GB"/>
        </w:rPr>
        <w:t>Date: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4"/>
          <w:szCs w:val="24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4"/>
          <w:szCs w:val="24"/>
          <w:lang w:val="en-GB"/>
        </w:rPr>
        <w:t>20.08.2021-01.11.2021</w:t>
      </w:r>
    </w:p>
    <w:p w14:paraId="50CE6BD2" w14:textId="1A3AD489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Name of Employer:</w:t>
      </w:r>
      <w:r w:rsidR="007515D3"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The </w:t>
      </w:r>
      <w:proofErr w:type="spellStart"/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Rybeck</w:t>
      </w:r>
      <w:proofErr w:type="spellEnd"/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 xml:space="preserve"> Hotel, Windermere, UK</w:t>
      </w:r>
    </w:p>
    <w:p w14:paraId="710640F2" w14:textId="394695CF" w:rsidR="00211A8E" w:rsidRPr="007515D3" w:rsidRDefault="00211A8E" w:rsidP="007515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7515D3">
        <w:rPr>
          <w:rFonts w:ascii="Times New Roman" w:eastAsia="Times New Roman" w:hAnsi="Times New Roman" w:cs="Times New Roman"/>
          <w:b/>
          <w:bCs/>
          <w:color w:val="1C6194" w:themeColor="accent6" w:themeShade="BF"/>
          <w:sz w:val="22"/>
          <w:szCs w:val="22"/>
          <w:lang w:val="en-GB"/>
        </w:rPr>
        <w:t>Position:</w:t>
      </w:r>
      <w:r w:rsidRPr="007515D3">
        <w:rPr>
          <w:rFonts w:ascii="Times New Roman" w:eastAsia="Times New Roman" w:hAnsi="Times New Roman" w:cs="Times New Roman"/>
          <w:color w:val="1C6194" w:themeColor="accent6" w:themeShade="BF"/>
          <w:sz w:val="22"/>
          <w:szCs w:val="22"/>
          <w:lang w:val="en-GB"/>
        </w:rPr>
        <w:t xml:space="preserve"> </w:t>
      </w:r>
      <w:r w:rsidRPr="007515D3">
        <w:rPr>
          <w:rFonts w:ascii="Times New Roman" w:eastAsia="Times New Roman" w:hAnsi="Times New Roman" w:cs="Times New Roman"/>
          <w:sz w:val="22"/>
          <w:szCs w:val="22"/>
          <w:lang w:val="en-GB"/>
        </w:rPr>
        <w:t>Night Porter</w:t>
      </w:r>
    </w:p>
    <w:p w14:paraId="20CE8ED4" w14:textId="77777777" w:rsidR="007515D3" w:rsidRPr="00F54101" w:rsidRDefault="007515D3" w:rsidP="007515D3">
      <w:pPr>
        <w:widowControl w:val="0"/>
        <w:spacing w:line="240" w:lineRule="auto"/>
        <w:rPr>
          <w:rFonts w:ascii="Times New Roman" w:eastAsia="Times New Roman" w:hAnsi="Times New Roman" w:cs="Times New Roman"/>
          <w:lang w:val="en-GB"/>
        </w:rPr>
      </w:pPr>
    </w:p>
    <w:p w14:paraId="0615A84E" w14:textId="3237D9E3" w:rsidR="00211A8E" w:rsidRDefault="00211A8E" w:rsidP="00E22E87">
      <w:pPr>
        <w:pStyle w:val="NoSpacing"/>
      </w:pPr>
    </w:p>
    <w:p w14:paraId="5CF74041" w14:textId="77777777" w:rsidR="00301B55" w:rsidRPr="00BD02AB" w:rsidRDefault="00301B55" w:rsidP="00301B55"/>
    <w:p w14:paraId="11DAA08A" w14:textId="77777777" w:rsidR="007C1577" w:rsidRPr="00211A8E" w:rsidRDefault="007C1577" w:rsidP="007C1577">
      <w:pPr>
        <w:pStyle w:val="Heading3"/>
        <w:spacing w:before="240"/>
        <w:rPr>
          <w:sz w:val="40"/>
          <w:szCs w:val="40"/>
        </w:rPr>
      </w:pPr>
      <w:r>
        <w:rPr>
          <w:sz w:val="40"/>
          <w:szCs w:val="40"/>
        </w:rPr>
        <w:lastRenderedPageBreak/>
        <w:t>Other Certifications</w:t>
      </w:r>
    </w:p>
    <w:p w14:paraId="0B4D83A3" w14:textId="77777777" w:rsidR="007C1577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2023: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NPLQ lifeguard qualification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Pool plant certificate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 SELT B1, Life in the UK test</w:t>
      </w:r>
    </w:p>
    <w:p w14:paraId="37BFABDA" w14:textId="77777777" w:rsidR="007C1577" w:rsidRPr="00405D0F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2022: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Electrician certificate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</w:p>
    <w:p w14:paraId="4F30A768" w14:textId="77777777" w:rsidR="007C1577" w:rsidRPr="00405D0F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17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2021: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NPLQ lifeguard qualification</w:t>
      </w:r>
    </w:p>
    <w:p w14:paraId="18931920" w14:textId="77777777" w:rsidR="007C1577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2017: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Hungarian Lifeguard certificate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 B1 English exam.</w:t>
      </w:r>
    </w:p>
    <w:p w14:paraId="5E379A05" w14:textId="77777777" w:rsidR="007C1577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2013: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Driving License</w:t>
      </w:r>
    </w:p>
    <w:p w14:paraId="161C90E7" w14:textId="77777777" w:rsidR="007C1577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2010-2014: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High School studied informatics on a high level. </w:t>
      </w:r>
    </w:p>
    <w:p w14:paraId="60EFB4A6" w14:textId="77777777" w:rsidR="007C1577" w:rsidRDefault="007C1577" w:rsidP="007C1577">
      <w:pPr>
        <w:widowControl w:val="0"/>
        <w:pBdr>
          <w:top w:val="nil"/>
          <w:left w:val="nil"/>
          <w:right w:val="nil"/>
          <w:between w:val="nil"/>
        </w:pBdr>
        <w:spacing w:line="276" w:lineRule="auto"/>
        <w:ind w:left="720" w:right="13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4"/>
          <w:szCs w:val="24"/>
        </w:rPr>
        <w:t>2002-2010:</w:t>
      </w:r>
      <w:r w:rsidRPr="00B41BFA">
        <w:rPr>
          <w:rFonts w:ascii="Times New Roman" w:eastAsia="Times New Roman" w:hAnsi="Times New Roman" w:cs="Times New Roman"/>
          <w:b/>
          <w:color w:val="1C6194" w:themeColor="accent6" w:themeShade="BF"/>
          <w:sz w:val="22"/>
          <w:szCs w:val="22"/>
        </w:rPr>
        <w:t xml:space="preserve"> </w:t>
      </w:r>
      <w:r w:rsidRPr="00405D0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Elementary school</w:t>
      </w:r>
    </w:p>
    <w:p w14:paraId="1468DC8D" w14:textId="77777777" w:rsidR="00301B55" w:rsidRPr="00FB2A92" w:rsidRDefault="00301B55" w:rsidP="00301B55">
      <w:pPr>
        <w:rPr>
          <w:sz w:val="24"/>
          <w:szCs w:val="24"/>
        </w:rPr>
      </w:pPr>
    </w:p>
    <w:p w14:paraId="37E65322" w14:textId="77777777" w:rsidR="00301B55" w:rsidRPr="005A15B3" w:rsidRDefault="00301B55" w:rsidP="00301B55">
      <w:pPr>
        <w:pStyle w:val="ListParagraph"/>
        <w:rPr>
          <w:sz w:val="24"/>
          <w:szCs w:val="24"/>
        </w:rPr>
      </w:pPr>
    </w:p>
    <w:sectPr w:rsidR="00301B55" w:rsidRPr="005A15B3" w:rsidSect="00520F38">
      <w:footerReference w:type="default" r:id="rId12"/>
      <w:footerReference w:type="first" r:id="rId13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0A71" w14:textId="77777777" w:rsidR="001766B7" w:rsidRDefault="001766B7" w:rsidP="00713050">
      <w:pPr>
        <w:spacing w:line="240" w:lineRule="auto"/>
      </w:pPr>
      <w:r>
        <w:separator/>
      </w:r>
    </w:p>
  </w:endnote>
  <w:endnote w:type="continuationSeparator" w:id="0">
    <w:p w14:paraId="7F27BD9C" w14:textId="77777777" w:rsidR="001766B7" w:rsidRDefault="001766B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7EDE1" w14:textId="6AA95272" w:rsidR="00C2098A" w:rsidRDefault="00C2098A" w:rsidP="000B37DC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C56D" w14:textId="77777777" w:rsidR="00BD02AB" w:rsidRPr="00BD02AB" w:rsidRDefault="00BD02AB" w:rsidP="00BD02AB">
    <w:pPr>
      <w:pStyle w:val="ListParagraph"/>
      <w:rPr>
        <w:sz w:val="22"/>
        <w:szCs w:val="22"/>
      </w:rPr>
    </w:pPr>
  </w:p>
  <w:p w14:paraId="0CCE161D" w14:textId="77777777" w:rsidR="00BD02AB" w:rsidRDefault="00BD0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E1529" w14:textId="77777777" w:rsidR="001766B7" w:rsidRDefault="001766B7" w:rsidP="00713050">
      <w:pPr>
        <w:spacing w:line="240" w:lineRule="auto"/>
      </w:pPr>
      <w:r>
        <w:separator/>
      </w:r>
    </w:p>
  </w:footnote>
  <w:footnote w:type="continuationSeparator" w:id="0">
    <w:p w14:paraId="142F7547" w14:textId="77777777" w:rsidR="001766B7" w:rsidRDefault="001766B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5241"/>
    <w:multiLevelType w:val="hybridMultilevel"/>
    <w:tmpl w:val="C1428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52B73"/>
    <w:multiLevelType w:val="hybridMultilevel"/>
    <w:tmpl w:val="934A0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A03D7"/>
    <w:multiLevelType w:val="hybridMultilevel"/>
    <w:tmpl w:val="3FE8F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665832">
    <w:abstractNumId w:val="1"/>
  </w:num>
  <w:num w:numId="2" w16cid:durableId="664550161">
    <w:abstractNumId w:val="2"/>
  </w:num>
  <w:num w:numId="3" w16cid:durableId="72726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59"/>
    <w:rsid w:val="0000096E"/>
    <w:rsid w:val="00040067"/>
    <w:rsid w:val="00091382"/>
    <w:rsid w:val="000B0619"/>
    <w:rsid w:val="000B37DC"/>
    <w:rsid w:val="000B5158"/>
    <w:rsid w:val="000B6101"/>
    <w:rsid w:val="000B61CA"/>
    <w:rsid w:val="000F7610"/>
    <w:rsid w:val="00114ED7"/>
    <w:rsid w:val="00140B0E"/>
    <w:rsid w:val="001766B7"/>
    <w:rsid w:val="001A0C59"/>
    <w:rsid w:val="001A5CA9"/>
    <w:rsid w:val="001B2AC1"/>
    <w:rsid w:val="001B403A"/>
    <w:rsid w:val="00207393"/>
    <w:rsid w:val="00211A8E"/>
    <w:rsid w:val="00217980"/>
    <w:rsid w:val="00223BBD"/>
    <w:rsid w:val="00240A9F"/>
    <w:rsid w:val="00271662"/>
    <w:rsid w:val="0027404F"/>
    <w:rsid w:val="00293B83"/>
    <w:rsid w:val="002B091C"/>
    <w:rsid w:val="002C03BA"/>
    <w:rsid w:val="002C2CDD"/>
    <w:rsid w:val="002D45C6"/>
    <w:rsid w:val="002F03FA"/>
    <w:rsid w:val="00301B55"/>
    <w:rsid w:val="00313E86"/>
    <w:rsid w:val="00333CD3"/>
    <w:rsid w:val="00340365"/>
    <w:rsid w:val="00342B64"/>
    <w:rsid w:val="00357394"/>
    <w:rsid w:val="00364079"/>
    <w:rsid w:val="00370EBB"/>
    <w:rsid w:val="003B5260"/>
    <w:rsid w:val="003C19A9"/>
    <w:rsid w:val="003C5528"/>
    <w:rsid w:val="003F7C84"/>
    <w:rsid w:val="003F7D37"/>
    <w:rsid w:val="00405D0F"/>
    <w:rsid w:val="004077FB"/>
    <w:rsid w:val="00424DD9"/>
    <w:rsid w:val="004608E6"/>
    <w:rsid w:val="0046104A"/>
    <w:rsid w:val="004717C5"/>
    <w:rsid w:val="00472D6E"/>
    <w:rsid w:val="00480CB9"/>
    <w:rsid w:val="004856B6"/>
    <w:rsid w:val="004E552E"/>
    <w:rsid w:val="00520F38"/>
    <w:rsid w:val="005212DE"/>
    <w:rsid w:val="00523479"/>
    <w:rsid w:val="00543DB7"/>
    <w:rsid w:val="00567ABC"/>
    <w:rsid w:val="005729B0"/>
    <w:rsid w:val="0057607C"/>
    <w:rsid w:val="005942B7"/>
    <w:rsid w:val="005A15B3"/>
    <w:rsid w:val="005D2D53"/>
    <w:rsid w:val="005F001D"/>
    <w:rsid w:val="00622229"/>
    <w:rsid w:val="0062384B"/>
    <w:rsid w:val="006306CC"/>
    <w:rsid w:val="006361E6"/>
    <w:rsid w:val="00641630"/>
    <w:rsid w:val="00677D05"/>
    <w:rsid w:val="00684488"/>
    <w:rsid w:val="006A3CE7"/>
    <w:rsid w:val="006C4C50"/>
    <w:rsid w:val="006C7ABA"/>
    <w:rsid w:val="006D76B1"/>
    <w:rsid w:val="006E29AF"/>
    <w:rsid w:val="00713050"/>
    <w:rsid w:val="00720DA0"/>
    <w:rsid w:val="00741125"/>
    <w:rsid w:val="00746F7F"/>
    <w:rsid w:val="007515D3"/>
    <w:rsid w:val="007569C1"/>
    <w:rsid w:val="00763832"/>
    <w:rsid w:val="007873CE"/>
    <w:rsid w:val="007A73C2"/>
    <w:rsid w:val="007C1577"/>
    <w:rsid w:val="007D2696"/>
    <w:rsid w:val="00810590"/>
    <w:rsid w:val="00811117"/>
    <w:rsid w:val="00841146"/>
    <w:rsid w:val="008417D3"/>
    <w:rsid w:val="0087207B"/>
    <w:rsid w:val="0088504C"/>
    <w:rsid w:val="0089382B"/>
    <w:rsid w:val="008A1701"/>
    <w:rsid w:val="008A1907"/>
    <w:rsid w:val="008C6BCA"/>
    <w:rsid w:val="008C7B50"/>
    <w:rsid w:val="00924D6F"/>
    <w:rsid w:val="00935AFA"/>
    <w:rsid w:val="00981CCC"/>
    <w:rsid w:val="00990A83"/>
    <w:rsid w:val="009B3C40"/>
    <w:rsid w:val="009B45E6"/>
    <w:rsid w:val="009B4D37"/>
    <w:rsid w:val="009D21BE"/>
    <w:rsid w:val="009F6424"/>
    <w:rsid w:val="00A0642E"/>
    <w:rsid w:val="00A16A49"/>
    <w:rsid w:val="00A42540"/>
    <w:rsid w:val="00A50939"/>
    <w:rsid w:val="00A6439D"/>
    <w:rsid w:val="00AA6A40"/>
    <w:rsid w:val="00AC4520"/>
    <w:rsid w:val="00AE6142"/>
    <w:rsid w:val="00B41BFA"/>
    <w:rsid w:val="00B5664D"/>
    <w:rsid w:val="00BA5B40"/>
    <w:rsid w:val="00BD0206"/>
    <w:rsid w:val="00BD02AB"/>
    <w:rsid w:val="00BD419E"/>
    <w:rsid w:val="00BE1E60"/>
    <w:rsid w:val="00BE5B20"/>
    <w:rsid w:val="00C00D15"/>
    <w:rsid w:val="00C07725"/>
    <w:rsid w:val="00C2098A"/>
    <w:rsid w:val="00C5444A"/>
    <w:rsid w:val="00C612DA"/>
    <w:rsid w:val="00C7741E"/>
    <w:rsid w:val="00C875AB"/>
    <w:rsid w:val="00CA3DF1"/>
    <w:rsid w:val="00CA4581"/>
    <w:rsid w:val="00CA488D"/>
    <w:rsid w:val="00CE18D5"/>
    <w:rsid w:val="00D0374E"/>
    <w:rsid w:val="00D04109"/>
    <w:rsid w:val="00D27B2F"/>
    <w:rsid w:val="00D85D95"/>
    <w:rsid w:val="00D92ED4"/>
    <w:rsid w:val="00DD1CC5"/>
    <w:rsid w:val="00DD6416"/>
    <w:rsid w:val="00DE31D6"/>
    <w:rsid w:val="00DF4E0A"/>
    <w:rsid w:val="00E02DCD"/>
    <w:rsid w:val="00E12C60"/>
    <w:rsid w:val="00E22E87"/>
    <w:rsid w:val="00E57630"/>
    <w:rsid w:val="00E64495"/>
    <w:rsid w:val="00E831C2"/>
    <w:rsid w:val="00E86C2B"/>
    <w:rsid w:val="00EF7CC9"/>
    <w:rsid w:val="00F1546C"/>
    <w:rsid w:val="00F207C0"/>
    <w:rsid w:val="00F20AE5"/>
    <w:rsid w:val="00F62C98"/>
    <w:rsid w:val="00F645C7"/>
    <w:rsid w:val="00FA5449"/>
    <w:rsid w:val="00FA5DF7"/>
    <w:rsid w:val="00FB2A92"/>
    <w:rsid w:val="00FD27B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45D5C"/>
  <w15:chartTrackingRefBased/>
  <w15:docId w15:val="{45757047-1ABF-2E44-83AD-B35A6984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3494BA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3494BA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B45E6"/>
    <w:pPr>
      <w:ind w:left="720"/>
      <w:contextualSpacing/>
    </w:pPr>
  </w:style>
  <w:style w:type="paragraph" w:customStyle="1" w:styleId="Style1">
    <w:name w:val="Style1"/>
    <w:basedOn w:val="Initials"/>
    <w:qFormat/>
    <w:rsid w:val="0057607C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873CE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A83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yitrai100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yitrai100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bence-nyitrai-a5033425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vely-maamoul-d85ea1.netlify.app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yitraibence/Library/Containers/com.microsoft.Word/Data/Library/Application%20Support/Microsoft/Office/16.0/DTS/en-GB%7b2A075581-9257-B245-8410-640C89B99815%7d/%7bA7E1806E-FE88-4F4C-BA77-4EEAE2E6A67F%7dtf16392737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0B2B154E731B4B881A92F0FBE3A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6C50D-A447-C14A-8897-2786FAEA1DEA}"/>
      </w:docPartPr>
      <w:docPartBody>
        <w:p w:rsidR="00946CCA" w:rsidRDefault="00000000">
          <w:pPr>
            <w:pStyle w:val="9B0B2B154E731B4B881A92F0FBE3A318"/>
          </w:pPr>
          <w:r w:rsidRPr="00333CD3">
            <w:t>YN</w:t>
          </w:r>
        </w:p>
      </w:docPartBody>
    </w:docPart>
    <w:docPart>
      <w:docPartPr>
        <w:name w:val="101E35A1B3CEC245A38CF0E999DBF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AA03-D269-8442-AFB1-04EA65EDD6FD}"/>
      </w:docPartPr>
      <w:docPartBody>
        <w:p w:rsidR="00946CCA" w:rsidRDefault="00000000">
          <w:pPr>
            <w:pStyle w:val="101E35A1B3CEC245A38CF0E999DBF92E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E2C16D74974EAD469E52660708609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E3C51-831E-7D42-9E03-BEE21E404EEB}"/>
      </w:docPartPr>
      <w:docPartBody>
        <w:p w:rsidR="00455492" w:rsidRDefault="00621987" w:rsidP="00621987">
          <w:pPr>
            <w:pStyle w:val="E2C16D74974EAD469E5266070860923B"/>
          </w:pPr>
          <w:r w:rsidRPr="00333CD3"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CF"/>
    <w:rsid w:val="0016617C"/>
    <w:rsid w:val="001C1ACF"/>
    <w:rsid w:val="003335F2"/>
    <w:rsid w:val="00437C3B"/>
    <w:rsid w:val="00455492"/>
    <w:rsid w:val="004A0209"/>
    <w:rsid w:val="004F496D"/>
    <w:rsid w:val="00550BFC"/>
    <w:rsid w:val="00621987"/>
    <w:rsid w:val="00701C05"/>
    <w:rsid w:val="00864B6B"/>
    <w:rsid w:val="00946CCA"/>
    <w:rsid w:val="009B537F"/>
    <w:rsid w:val="009E49FE"/>
    <w:rsid w:val="00A109FD"/>
    <w:rsid w:val="00A30599"/>
    <w:rsid w:val="00BB3A0F"/>
    <w:rsid w:val="00C175F3"/>
    <w:rsid w:val="00CB0DB1"/>
    <w:rsid w:val="00CE1E7C"/>
    <w:rsid w:val="00CE32A0"/>
    <w:rsid w:val="00E0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B2B154E731B4B881A92F0FBE3A318">
    <w:name w:val="9B0B2B154E731B4B881A92F0FBE3A318"/>
  </w:style>
  <w:style w:type="paragraph" w:customStyle="1" w:styleId="101E35A1B3CEC245A38CF0E999DBF92E">
    <w:name w:val="101E35A1B3CEC245A38CF0E999DBF92E"/>
  </w:style>
  <w:style w:type="paragraph" w:customStyle="1" w:styleId="E2C16D74974EAD469E5266070860923B">
    <w:name w:val="E2C16D74974EAD469E5266070860923B"/>
    <w:rsid w:val="0062198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5A36BC-B376-5B40-8580-668E404C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{A7E1806E-FE88-4F4C-BA77-4EEAE2E6A67F}tf16392737_mac.dotx</Template>
  <TotalTime>174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Nyitrai</dc:creator>
  <cp:keywords/>
  <dc:description/>
  <cp:lastModifiedBy>Bence Nyitrai (U2270933)</cp:lastModifiedBy>
  <cp:revision>39</cp:revision>
  <dcterms:created xsi:type="dcterms:W3CDTF">2023-04-04T17:22:00Z</dcterms:created>
  <dcterms:modified xsi:type="dcterms:W3CDTF">2023-10-10T18:21:00Z</dcterms:modified>
</cp:coreProperties>
</file>